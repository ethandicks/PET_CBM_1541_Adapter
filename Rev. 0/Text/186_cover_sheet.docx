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FC140" w14:textId="7E82C374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7E159A13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1DC4C56A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20D62663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CA3BC5D32CC14383B8DAF94BDD81B18D"/>
        </w:placeholder>
      </w:sdtPr>
      <w:sdtEndPr>
        <w:rPr>
          <w:sz w:val="48"/>
          <w:szCs w:val="48"/>
        </w:rPr>
      </w:sdtEndPr>
      <w:sdtContent>
        <w:p w14:paraId="528B6441" w14:textId="58288164" w:rsidR="00D20149" w:rsidRPr="00950B62" w:rsidRDefault="00AD34BE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Commodore PET/CBM 1541 Adapter</w:t>
          </w:r>
        </w:p>
      </w:sdtContent>
    </w:sdt>
    <w:p w14:paraId="4891E59C" w14:textId="12DD39C5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AD34BE">
        <w:rPr>
          <w:sz w:val="36"/>
          <w:szCs w:val="36"/>
          <w:lang w:val="en-US"/>
        </w:rPr>
        <w:t>186</w:t>
      </w:r>
    </w:p>
    <w:p w14:paraId="20225CE7" w14:textId="4BFDEF17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AD34BE">
        <w:rPr>
          <w:sz w:val="36"/>
          <w:szCs w:val="36"/>
          <w:lang w:val="en-US"/>
        </w:rPr>
        <w:t>0</w:t>
      </w:r>
    </w:p>
    <w:p w14:paraId="6152CB7B" w14:textId="64DD05D6" w:rsidR="009A38BA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AD34BE">
        <w:rPr>
          <w:sz w:val="36"/>
          <w:szCs w:val="36"/>
          <w:lang w:val="en-US"/>
        </w:rPr>
        <w:t>23.10.2021</w:t>
      </w:r>
    </w:p>
    <w:p w14:paraId="0E35D6E2" w14:textId="42816468" w:rsidR="00AD34BE" w:rsidRDefault="00AD34BE" w:rsidP="00D20149">
      <w:pPr>
        <w:jc w:val="center"/>
        <w:rPr>
          <w:sz w:val="36"/>
          <w:szCs w:val="36"/>
          <w:lang w:val="en-US"/>
        </w:rPr>
      </w:pPr>
    </w:p>
    <w:p w14:paraId="78F5CE7B" w14:textId="44BA81EF" w:rsidR="00AD34BE" w:rsidRPr="00950B62" w:rsidRDefault="00AD34BE" w:rsidP="00D20149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421792FA" wp14:editId="3DC1008A">
            <wp:extent cx="5041392" cy="3800856"/>
            <wp:effectExtent l="0" t="0" r="698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92" cy="380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4BE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BE"/>
    <w:rsid w:val="00394953"/>
    <w:rsid w:val="0070552A"/>
    <w:rsid w:val="007D5C22"/>
    <w:rsid w:val="00923FE4"/>
    <w:rsid w:val="00950B62"/>
    <w:rsid w:val="009A38BA"/>
    <w:rsid w:val="00AD34BE"/>
    <w:rsid w:val="00B510DA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CDD37"/>
  <w15:chartTrackingRefBased/>
  <w15:docId w15:val="{3B0646AD-80B7-48FF-9EF2-0D41E334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3BC5D32CC14383B8DAF94BDD81B1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B7D534-A870-4A12-B3AF-61294EE70146}"/>
      </w:docPartPr>
      <w:docPartBody>
        <w:p w:rsidR="00000000" w:rsidRDefault="00E60933">
          <w:pPr>
            <w:pStyle w:val="CA3BC5D32CC14383B8DAF94BDD81B18D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CA3BC5D32CC14383B8DAF94BDD81B18D">
    <w:name w:val="CA3BC5D32CC14383B8DAF94BDD81B1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50C1-E936-487E-8BAD-080F779A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15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1</cp:revision>
  <dcterms:created xsi:type="dcterms:W3CDTF">2021-10-23T18:36:00Z</dcterms:created>
  <dcterms:modified xsi:type="dcterms:W3CDTF">2021-10-23T18:38:00Z</dcterms:modified>
</cp:coreProperties>
</file>